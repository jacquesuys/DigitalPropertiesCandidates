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9E9" w:rsidRDefault="00326602" w:rsidP="007C250E">
      <w:pPr>
        <w:spacing w:after="0" w:line="240" w:lineRule="auto"/>
      </w:pPr>
      <w:r>
        <w:t>PURPOSE</w:t>
      </w:r>
    </w:p>
    <w:p w:rsidR="00326602" w:rsidRDefault="00326602" w:rsidP="00126060">
      <w:r>
        <w:t>The purpose of this exercise is to assess candidate’</w:t>
      </w:r>
      <w:r w:rsidR="00B33D79">
        <w:t>s</w:t>
      </w:r>
      <w:r w:rsidR="007C250E">
        <w:t xml:space="preserve"> front-end development</w:t>
      </w:r>
      <w:r w:rsidR="00B33D79">
        <w:t xml:space="preserve"> skills</w:t>
      </w:r>
      <w:r w:rsidR="007C250E">
        <w:t>.</w:t>
      </w:r>
      <w:r w:rsidR="00B33D79">
        <w:t xml:space="preserve"> Candidates are expected to develop a working solution for the requirement explained below</w:t>
      </w:r>
      <w:bookmarkStart w:id="0" w:name="_GoBack"/>
      <w:bookmarkEnd w:id="0"/>
      <w:r w:rsidR="00B33D79">
        <w:t xml:space="preserve">.  </w:t>
      </w:r>
    </w:p>
    <w:p w:rsidR="00326602" w:rsidRDefault="00326602" w:rsidP="007C250E">
      <w:pPr>
        <w:spacing w:after="0" w:line="240" w:lineRule="auto"/>
      </w:pPr>
      <w:r>
        <w:t>REQUIREMENT</w:t>
      </w:r>
    </w:p>
    <w:p w:rsidR="00326602" w:rsidRDefault="00326602" w:rsidP="00126060">
      <w:r>
        <w:t xml:space="preserve">To build an angular application </w:t>
      </w:r>
      <w:r w:rsidR="00993274">
        <w:t>for</w:t>
      </w:r>
      <w:r>
        <w:t xml:space="preserve"> display</w:t>
      </w:r>
      <w:r w:rsidR="00993274">
        <w:t>ing</w:t>
      </w:r>
      <w:r>
        <w:t xml:space="preserve"> fund information.</w:t>
      </w:r>
    </w:p>
    <w:p w:rsidR="00326602" w:rsidRDefault="00326602" w:rsidP="00126060">
      <w:r>
        <w:t>Instructions</w:t>
      </w:r>
    </w:p>
    <w:p w:rsidR="00326602" w:rsidRDefault="00326602" w:rsidP="00326602">
      <w:pPr>
        <w:pStyle w:val="ListParagraph"/>
        <w:numPr>
          <w:ilvl w:val="0"/>
          <w:numId w:val="1"/>
        </w:numPr>
      </w:pPr>
      <w:r>
        <w:t>Create an angular application which shows fund information on a page. Use the attached JSON file as source.</w:t>
      </w:r>
    </w:p>
    <w:p w:rsidR="00326602" w:rsidRDefault="00326602" w:rsidP="00326602">
      <w:pPr>
        <w:pStyle w:val="ListParagraph"/>
        <w:numPr>
          <w:ilvl w:val="0"/>
          <w:numId w:val="1"/>
        </w:numPr>
      </w:pPr>
      <w:r>
        <w:t xml:space="preserve">Use yeoman to build the project and generator-angular-feature </w:t>
      </w:r>
      <w:r w:rsidRPr="00326602">
        <w:t>(</w:t>
      </w:r>
      <w:hyperlink r:id="rId8" w:history="1">
        <w:r w:rsidRPr="00AD4480">
          <w:rPr>
            <w:rStyle w:val="Hyperlink"/>
          </w:rPr>
          <w:t>https://github.com/codigo-pl/generator-angular-feature</w:t>
        </w:r>
      </w:hyperlink>
      <w:r w:rsidRPr="00326602">
        <w:t>)</w:t>
      </w:r>
      <w:r>
        <w:t xml:space="preserve"> to generate the project structure (divide “by feature”)</w:t>
      </w:r>
    </w:p>
    <w:p w:rsidR="00326602" w:rsidRDefault="00326602" w:rsidP="00326602">
      <w:pPr>
        <w:pStyle w:val="ListParagraph"/>
        <w:numPr>
          <w:ilvl w:val="0"/>
          <w:numId w:val="1"/>
        </w:numPr>
      </w:pPr>
      <w:r>
        <w:t xml:space="preserve">Make an HTTP call to retrieve the JSON file </w:t>
      </w:r>
      <w:r w:rsidR="007C250E">
        <w:t>and display the following properties</w:t>
      </w:r>
      <w:r w:rsidR="00543B5B">
        <w:t>.</w:t>
      </w:r>
    </w:p>
    <w:p w:rsidR="007C250E" w:rsidRDefault="007C250E" w:rsidP="007C250E">
      <w:pPr>
        <w:pStyle w:val="ListParagraph"/>
        <w:numPr>
          <w:ilvl w:val="1"/>
          <w:numId w:val="1"/>
        </w:numPr>
      </w:pPr>
      <w:r w:rsidRPr="007C250E">
        <w:t xml:space="preserve">"Fund Size" </w:t>
      </w:r>
    </w:p>
    <w:p w:rsidR="007C250E" w:rsidRDefault="007C250E" w:rsidP="007C250E">
      <w:pPr>
        <w:pStyle w:val="ListParagraph"/>
        <w:numPr>
          <w:ilvl w:val="1"/>
          <w:numId w:val="1"/>
        </w:numPr>
      </w:pPr>
      <w:r w:rsidRPr="007C250E">
        <w:t>"Launch Date" formatted as DD.MM.YYYY</w:t>
      </w:r>
    </w:p>
    <w:p w:rsidR="007C250E" w:rsidRDefault="007C250E" w:rsidP="007C250E">
      <w:pPr>
        <w:pStyle w:val="ListParagraph"/>
        <w:numPr>
          <w:ilvl w:val="1"/>
          <w:numId w:val="1"/>
        </w:numPr>
      </w:pPr>
      <w:r w:rsidRPr="007C250E">
        <w:t>"Ticker Symbol"</w:t>
      </w:r>
    </w:p>
    <w:p w:rsidR="007C250E" w:rsidRDefault="007C250E" w:rsidP="007C250E">
      <w:pPr>
        <w:pStyle w:val="ListParagraph"/>
        <w:numPr>
          <w:ilvl w:val="1"/>
          <w:numId w:val="1"/>
        </w:numPr>
      </w:pPr>
      <w:r>
        <w:t>and any other properties</w:t>
      </w:r>
    </w:p>
    <w:p w:rsidR="00326602" w:rsidRDefault="007C250E" w:rsidP="007C250E">
      <w:pPr>
        <w:pStyle w:val="ListParagraph"/>
        <w:numPr>
          <w:ilvl w:val="0"/>
          <w:numId w:val="1"/>
        </w:numPr>
      </w:pPr>
      <w:r>
        <w:t>Perform necessary formatting of the fields</w:t>
      </w:r>
      <w:r w:rsidR="00543B5B">
        <w:t>.</w:t>
      </w:r>
    </w:p>
    <w:p w:rsidR="007C250E" w:rsidRDefault="007C250E" w:rsidP="007C250E">
      <w:pPr>
        <w:pStyle w:val="ListParagraph"/>
        <w:numPr>
          <w:ilvl w:val="1"/>
          <w:numId w:val="1"/>
        </w:numPr>
      </w:pPr>
      <w:r>
        <w:t>Amounts with thousands separators</w:t>
      </w:r>
    </w:p>
    <w:p w:rsidR="007C250E" w:rsidRDefault="007C250E" w:rsidP="007C250E">
      <w:pPr>
        <w:pStyle w:val="ListParagraph"/>
        <w:numPr>
          <w:ilvl w:val="1"/>
          <w:numId w:val="1"/>
        </w:numPr>
      </w:pPr>
      <w:r>
        <w:t xml:space="preserve">Dates with </w:t>
      </w:r>
      <w:r w:rsidRPr="007C250E">
        <w:t>DD.MM.YYYY</w:t>
      </w:r>
    </w:p>
    <w:p w:rsidR="007C250E" w:rsidRDefault="007C250E" w:rsidP="007C250E">
      <w:pPr>
        <w:pStyle w:val="ListParagraph"/>
        <w:numPr>
          <w:ilvl w:val="1"/>
          <w:numId w:val="1"/>
        </w:numPr>
      </w:pPr>
      <w:r>
        <w:t>“- -” for blank values</w:t>
      </w:r>
    </w:p>
    <w:p w:rsidR="007C250E" w:rsidRDefault="007C250E" w:rsidP="007C250E">
      <w:pPr>
        <w:pStyle w:val="ListParagraph"/>
        <w:numPr>
          <w:ilvl w:val="0"/>
          <w:numId w:val="1"/>
        </w:numPr>
      </w:pPr>
      <w:r>
        <w:t>Write tests for controllers, directives and data.</w:t>
      </w:r>
    </w:p>
    <w:p w:rsidR="007C250E" w:rsidRDefault="007C250E" w:rsidP="007C250E">
      <w:pPr>
        <w:pStyle w:val="ListParagraph"/>
        <w:numPr>
          <w:ilvl w:val="0"/>
          <w:numId w:val="1"/>
        </w:numPr>
      </w:pPr>
      <w:r>
        <w:t>Feel free to use any libraries of your choice.</w:t>
      </w:r>
    </w:p>
    <w:p w:rsidR="007C250E" w:rsidRDefault="007C250E" w:rsidP="007C250E">
      <w:pPr>
        <w:pStyle w:val="ListParagraph"/>
        <w:numPr>
          <w:ilvl w:val="0"/>
          <w:numId w:val="1"/>
        </w:numPr>
      </w:pPr>
      <w:r>
        <w:t>Feel free to use your creative skills.</w:t>
      </w:r>
    </w:p>
    <w:p w:rsidR="00A109E9" w:rsidRDefault="00326602" w:rsidP="007C250E">
      <w:pPr>
        <w:spacing w:after="0" w:line="240" w:lineRule="auto"/>
      </w:pPr>
      <w:r>
        <w:t>SOLUTION</w:t>
      </w:r>
    </w:p>
    <w:p w:rsidR="00326602" w:rsidRPr="007957F7" w:rsidRDefault="00326602" w:rsidP="00126060">
      <w:r>
        <w:t>The solution may be uploaded to github repository and location emailed to Kurtosys. Alternatively the solution may also be zipped and emailed to Kurtosys.</w:t>
      </w:r>
    </w:p>
    <w:sectPr w:rsidR="00326602" w:rsidRPr="007957F7" w:rsidSect="00F36FE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2410" w:right="1127" w:bottom="1276" w:left="1276" w:header="707" w:footer="46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63ED" w:rsidRDefault="00D063ED" w:rsidP="00180DAF">
      <w:r>
        <w:separator/>
      </w:r>
    </w:p>
  </w:endnote>
  <w:endnote w:type="continuationSeparator" w:id="0">
    <w:p w:rsidR="00D063ED" w:rsidRDefault="00D063ED" w:rsidP="00180D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imes-Roman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1DD7" w:rsidRDefault="00561DD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1DD7" w:rsidRDefault="00561DD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09E9" w:rsidRDefault="00854BE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-105410</wp:posOffset>
              </wp:positionH>
              <wp:positionV relativeFrom="paragraph">
                <wp:posOffset>-3175</wp:posOffset>
              </wp:positionV>
              <wp:extent cx="6842760" cy="406400"/>
              <wp:effectExtent l="0" t="0" r="6350" b="3175"/>
              <wp:wrapTight wrapText="bothSides">
                <wp:wrapPolygon edited="0">
                  <wp:start x="0" y="0"/>
                  <wp:lineTo x="21600" y="0"/>
                  <wp:lineTo x="21600" y="21600"/>
                  <wp:lineTo x="0" y="21600"/>
                  <wp:lineTo x="0" y="0"/>
                </wp:wrapPolygon>
              </wp:wrapTight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42760" cy="406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09E9" w:rsidRPr="00A9017B" w:rsidRDefault="00A109E9" w:rsidP="00420387">
                          <w:pPr>
                            <w:rPr>
                              <w:sz w:val="12"/>
                              <w:szCs w:val="13"/>
                            </w:rPr>
                          </w:pPr>
                          <w:r w:rsidRPr="00A9017B">
                            <w:rPr>
                              <w:sz w:val="12"/>
                              <w:szCs w:val="13"/>
                            </w:rPr>
                            <w:t>Kurtosys is the trading name of Kurtosys Systems Limited, registered in England &amp; Wales no.04395076 and Fundworks Global Limited, registered in England &amp; Wales no. 06742499.</w:t>
                          </w:r>
                          <w:r>
                            <w:rPr>
                              <w:sz w:val="12"/>
                              <w:szCs w:val="13"/>
                            </w:rPr>
                            <w:br/>
                          </w:r>
                          <w:r w:rsidRPr="00A9017B">
                            <w:rPr>
                              <w:sz w:val="12"/>
                              <w:szCs w:val="13"/>
                            </w:rPr>
                            <w:t>Registered address: Devonshire House, 60 Goswell Road, London EC1M 7AD, UK.</w:t>
                          </w:r>
                        </w:p>
                        <w:p w:rsidR="00A109E9" w:rsidRPr="00420387" w:rsidRDefault="00A109E9" w:rsidP="00420387">
                          <w:pPr>
                            <w:rPr>
                              <w:szCs w:val="13"/>
                            </w:rPr>
                          </w:pP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margin-left:-8.3pt;margin-top:-.25pt;width:538.8pt;height:3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" filled="f" stroked="f">
              <v:textbox inset=",7.2pt,,7.2pt">
                <w:txbxContent>
                  <w:p w:rsidR="00A109E9" w:rsidRPr="00A9017B" w:rsidRDefault="00A109E9" w:rsidP="00420387">
                    <w:pPr>
                      <w:rPr>
                        <w:sz w:val="12"/>
                        <w:szCs w:val="13"/>
                      </w:rPr>
                    </w:pPr>
                    <w:r w:rsidRPr="00A9017B">
                      <w:rPr>
                        <w:sz w:val="12"/>
                        <w:szCs w:val="13"/>
                      </w:rPr>
                      <w:t>Kurtosys is the trading name of Kurtosys Systems Limited, registered in England &amp; Wales no.04395076 and Fundworks Global Limited, registered in England &amp; Wales no. 06742499.</w:t>
                    </w:r>
                    <w:r>
                      <w:rPr>
                        <w:sz w:val="12"/>
                        <w:szCs w:val="13"/>
                      </w:rPr>
                      <w:br/>
                    </w:r>
                    <w:r w:rsidRPr="00A9017B">
                      <w:rPr>
                        <w:sz w:val="12"/>
                        <w:szCs w:val="13"/>
                      </w:rPr>
                      <w:t>Registered address: Devonshire House, 60 Goswell Road, London EC1M 7AD, UK.</w:t>
                    </w:r>
                  </w:p>
                  <w:p w:rsidR="00A109E9" w:rsidRPr="00420387" w:rsidRDefault="00A109E9" w:rsidP="00420387">
                    <w:pPr>
                      <w:rPr>
                        <w:szCs w:val="13"/>
                      </w:rPr>
                    </w:pPr>
                  </w:p>
                </w:txbxContent>
              </v:textbox>
              <w10:wrap type="tight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63ED" w:rsidRDefault="00D063ED" w:rsidP="00180DAF">
      <w:r>
        <w:separator/>
      </w:r>
    </w:p>
  </w:footnote>
  <w:footnote w:type="continuationSeparator" w:id="0">
    <w:p w:rsidR="00D063ED" w:rsidRDefault="00D063ED" w:rsidP="00180D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1DD7" w:rsidRDefault="00561DD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09E9" w:rsidRDefault="00A109E9" w:rsidP="00DA5FF0">
    <w:pPr>
      <w:pStyle w:val="Header"/>
      <w:tabs>
        <w:tab w:val="clear" w:pos="8640"/>
      </w:tabs>
      <w:jc w:val="right"/>
    </w:pPr>
    <w:r>
      <w:rPr>
        <w:noProof/>
      </w:rPr>
      <w:drawing>
        <wp:inline distT="0" distB="0" distL="0" distR="0" wp14:anchorId="70A145F9" wp14:editId="760658E4">
          <wp:extent cx="1176618" cy="400050"/>
          <wp:effectExtent l="0" t="0" r="0" b="0"/>
          <wp:docPr id="1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Kurtosys logo REBRAND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77246" cy="40026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09E9" w:rsidRDefault="00561DD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8C317E7" wp14:editId="2F78C652">
              <wp:simplePos x="0" y="0"/>
              <wp:positionH relativeFrom="column">
                <wp:posOffset>4935220</wp:posOffset>
              </wp:positionH>
              <wp:positionV relativeFrom="paragraph">
                <wp:posOffset>-87630</wp:posOffset>
              </wp:positionV>
              <wp:extent cx="1414780" cy="915035"/>
              <wp:effectExtent l="0" t="0" r="0" b="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14780" cy="915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09E9" w:rsidRDefault="00A109E9" w:rsidP="006D3C1D">
                          <w:pPr>
                            <w:tabs>
                              <w:tab w:val="left" w:pos="284"/>
                            </w:tabs>
                            <w:rPr>
                              <w:rFonts w:cs="Arial"/>
                              <w:sz w:val="16"/>
                              <w:szCs w:val="16"/>
                              <w:lang w:val="en-GB"/>
                            </w:rPr>
                          </w:pPr>
                          <w:r>
                            <w:rPr>
                              <w:rFonts w:cs="Arial"/>
                              <w:sz w:val="16"/>
                              <w:szCs w:val="16"/>
                              <w:lang w:val="en-GB"/>
                            </w:rPr>
                            <w:t>T:</w:t>
                          </w:r>
                          <w:r>
                            <w:rPr>
                              <w:rFonts w:cs="Arial"/>
                              <w:sz w:val="16"/>
                              <w:szCs w:val="16"/>
                              <w:lang w:val="en-GB"/>
                            </w:rPr>
                            <w:tab/>
                            <w:t>+44</w:t>
                          </w:r>
                          <w:r w:rsidR="00561DD7">
                            <w:rPr>
                              <w:rFonts w:cs="Arial"/>
                              <w:sz w:val="16"/>
                              <w:szCs w:val="16"/>
                              <w:lang w:val="en-GB"/>
                            </w:rPr>
                            <w:t xml:space="preserve"> </w:t>
                          </w:r>
                          <w:r>
                            <w:rPr>
                              <w:rFonts w:cs="Arial"/>
                              <w:sz w:val="16"/>
                              <w:szCs w:val="16"/>
                              <w:lang w:val="en-GB"/>
                            </w:rPr>
                            <w:t xml:space="preserve">(0)20 </w:t>
                          </w:r>
                          <w:r w:rsidR="00561DD7" w:rsidRPr="00561DD7">
                            <w:rPr>
                              <w:rFonts w:cs="Arial"/>
                              <w:sz w:val="16"/>
                              <w:szCs w:val="16"/>
                              <w:lang w:val="en-GB"/>
                            </w:rPr>
                            <w:t>7836 3476</w:t>
                          </w:r>
                          <w:r w:rsidR="00561DD7">
                            <w:rPr>
                              <w:rFonts w:cs="Arial"/>
                              <w:sz w:val="16"/>
                              <w:szCs w:val="16"/>
                              <w:lang w:val="en-GB"/>
                            </w:rPr>
                            <w:br/>
                            <w:t>F:</w:t>
                          </w:r>
                          <w:r w:rsidR="00561DD7">
                            <w:rPr>
                              <w:rFonts w:cs="Arial"/>
                              <w:sz w:val="16"/>
                              <w:szCs w:val="16"/>
                              <w:lang w:val="en-GB"/>
                            </w:rPr>
                            <w:tab/>
                            <w:t xml:space="preserve">+44 (0)20 </w:t>
                          </w:r>
                          <w:r w:rsidR="00561DD7" w:rsidRPr="00561DD7">
                            <w:rPr>
                              <w:rFonts w:cs="Arial"/>
                              <w:sz w:val="16"/>
                              <w:szCs w:val="16"/>
                              <w:lang w:val="en-GB"/>
                            </w:rPr>
                            <w:t>7759</w:t>
                          </w:r>
                          <w:r w:rsidR="00561DD7">
                            <w:rPr>
                              <w:rFonts w:cs="Arial"/>
                              <w:sz w:val="16"/>
                              <w:szCs w:val="16"/>
                              <w:lang w:val="en-GB"/>
                            </w:rPr>
                            <w:t xml:space="preserve"> </w:t>
                          </w:r>
                          <w:r w:rsidR="00561DD7" w:rsidRPr="00561DD7">
                            <w:rPr>
                              <w:rFonts w:cs="Arial"/>
                              <w:sz w:val="16"/>
                              <w:szCs w:val="16"/>
                              <w:lang w:val="en-GB"/>
                            </w:rPr>
                            <w:t>0047</w:t>
                          </w:r>
                          <w:r w:rsidR="00561DD7">
                            <w:rPr>
                              <w:rFonts w:cs="Arial"/>
                              <w:sz w:val="16"/>
                              <w:szCs w:val="16"/>
                              <w:lang w:val="en-GB"/>
                            </w:rPr>
                            <w:br/>
                          </w:r>
                          <w:r>
                            <w:rPr>
                              <w:rFonts w:cs="Arial"/>
                              <w:sz w:val="16"/>
                              <w:szCs w:val="16"/>
                              <w:lang w:val="en-GB"/>
                            </w:rPr>
                            <w:t>www.kurtosys.com</w:t>
                          </w:r>
                        </w:p>
                        <w:p w:rsidR="00A109E9" w:rsidRPr="006D3C1D" w:rsidRDefault="00A109E9" w:rsidP="006D3C1D">
                          <w:pPr>
                            <w:tabs>
                              <w:tab w:val="left" w:pos="284"/>
                            </w:tabs>
                            <w:rPr>
                              <w:rFonts w:cs="Arial"/>
                              <w:sz w:val="16"/>
                              <w:szCs w:val="16"/>
                              <w:lang w:val="en-GB"/>
                            </w:rPr>
                          </w:pP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8C317E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88.6pt;margin-top:-6.9pt;width:111.4pt;height:72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" filled="f" stroked="f">
              <v:textbox inset=",7.2pt,,7.2pt">
                <w:txbxContent>
                  <w:p w:rsidR="00A109E9" w:rsidRDefault="00A109E9" w:rsidP="006D3C1D">
                    <w:pPr>
                      <w:tabs>
                        <w:tab w:val="left" w:pos="284"/>
                      </w:tabs>
                      <w:rPr>
                        <w:rFonts w:cs="Arial"/>
                        <w:sz w:val="16"/>
                        <w:szCs w:val="16"/>
                        <w:lang w:val="en-GB"/>
                      </w:rPr>
                    </w:pPr>
                    <w:r>
                      <w:rPr>
                        <w:rFonts w:cs="Arial"/>
                        <w:sz w:val="16"/>
                        <w:szCs w:val="16"/>
                        <w:lang w:val="en-GB"/>
                      </w:rPr>
                      <w:t>T:</w:t>
                    </w:r>
                    <w:r>
                      <w:rPr>
                        <w:rFonts w:cs="Arial"/>
                        <w:sz w:val="16"/>
                        <w:szCs w:val="16"/>
                        <w:lang w:val="en-GB"/>
                      </w:rPr>
                      <w:tab/>
                      <w:t>+44</w:t>
                    </w:r>
                    <w:r w:rsidR="00561DD7">
                      <w:rPr>
                        <w:rFonts w:cs="Arial"/>
                        <w:sz w:val="16"/>
                        <w:szCs w:val="16"/>
                        <w:lang w:val="en-GB"/>
                      </w:rPr>
                      <w:t xml:space="preserve"> </w:t>
                    </w:r>
                    <w:r>
                      <w:rPr>
                        <w:rFonts w:cs="Arial"/>
                        <w:sz w:val="16"/>
                        <w:szCs w:val="16"/>
                        <w:lang w:val="en-GB"/>
                      </w:rPr>
                      <w:t xml:space="preserve">(0)20 </w:t>
                    </w:r>
                    <w:r w:rsidR="00561DD7" w:rsidRPr="00561DD7">
                      <w:rPr>
                        <w:rFonts w:cs="Arial"/>
                        <w:sz w:val="16"/>
                        <w:szCs w:val="16"/>
                        <w:lang w:val="en-GB"/>
                      </w:rPr>
                      <w:t>7836 3476</w:t>
                    </w:r>
                    <w:r w:rsidR="00561DD7">
                      <w:rPr>
                        <w:rFonts w:cs="Arial"/>
                        <w:sz w:val="16"/>
                        <w:szCs w:val="16"/>
                        <w:lang w:val="en-GB"/>
                      </w:rPr>
                      <w:br/>
                      <w:t>F:</w:t>
                    </w:r>
                    <w:r w:rsidR="00561DD7">
                      <w:rPr>
                        <w:rFonts w:cs="Arial"/>
                        <w:sz w:val="16"/>
                        <w:szCs w:val="16"/>
                        <w:lang w:val="en-GB"/>
                      </w:rPr>
                      <w:tab/>
                      <w:t xml:space="preserve">+44 (0)20 </w:t>
                    </w:r>
                    <w:r w:rsidR="00561DD7" w:rsidRPr="00561DD7">
                      <w:rPr>
                        <w:rFonts w:cs="Arial"/>
                        <w:sz w:val="16"/>
                        <w:szCs w:val="16"/>
                        <w:lang w:val="en-GB"/>
                      </w:rPr>
                      <w:t>7759</w:t>
                    </w:r>
                    <w:r w:rsidR="00561DD7">
                      <w:rPr>
                        <w:rFonts w:cs="Arial"/>
                        <w:sz w:val="16"/>
                        <w:szCs w:val="16"/>
                        <w:lang w:val="en-GB"/>
                      </w:rPr>
                      <w:t xml:space="preserve"> </w:t>
                    </w:r>
                    <w:r w:rsidR="00561DD7" w:rsidRPr="00561DD7">
                      <w:rPr>
                        <w:rFonts w:cs="Arial"/>
                        <w:sz w:val="16"/>
                        <w:szCs w:val="16"/>
                        <w:lang w:val="en-GB"/>
                      </w:rPr>
                      <w:t>0047</w:t>
                    </w:r>
                    <w:r w:rsidR="00561DD7">
                      <w:rPr>
                        <w:rFonts w:cs="Arial"/>
                        <w:sz w:val="16"/>
                        <w:szCs w:val="16"/>
                        <w:lang w:val="en-GB"/>
                      </w:rPr>
                      <w:br/>
                    </w:r>
                    <w:r>
                      <w:rPr>
                        <w:rFonts w:cs="Arial"/>
                        <w:sz w:val="16"/>
                        <w:szCs w:val="16"/>
                        <w:lang w:val="en-GB"/>
                      </w:rPr>
                      <w:t>www.kurtosys.com</w:t>
                    </w:r>
                  </w:p>
                  <w:p w:rsidR="00A109E9" w:rsidRPr="006D3C1D" w:rsidRDefault="00A109E9" w:rsidP="006D3C1D">
                    <w:pPr>
                      <w:tabs>
                        <w:tab w:val="left" w:pos="284"/>
                      </w:tabs>
                      <w:rPr>
                        <w:rFonts w:cs="Arial"/>
                        <w:sz w:val="16"/>
                        <w:szCs w:val="16"/>
                        <w:lang w:val="en-GB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E59163B" wp14:editId="2AB6901B">
              <wp:simplePos x="0" y="0"/>
              <wp:positionH relativeFrom="column">
                <wp:posOffset>3619500</wp:posOffset>
              </wp:positionH>
              <wp:positionV relativeFrom="paragraph">
                <wp:posOffset>-90170</wp:posOffset>
              </wp:positionV>
              <wp:extent cx="1371600" cy="972185"/>
              <wp:effectExtent l="0" t="0" r="0" b="0"/>
              <wp:wrapNone/>
              <wp:docPr id="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71600" cy="9721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09E9" w:rsidRPr="006D3C1D" w:rsidRDefault="00561DD7" w:rsidP="006D3C1D">
                          <w:pPr>
                            <w:rPr>
                              <w:rFonts w:cs="Arial"/>
                              <w:sz w:val="16"/>
                              <w:szCs w:val="16"/>
                              <w:lang w:val="en-GB"/>
                            </w:rPr>
                          </w:pPr>
                          <w:r w:rsidRPr="00561DD7">
                            <w:rPr>
                              <w:rFonts w:cs="Arial"/>
                              <w:sz w:val="16"/>
                              <w:szCs w:val="16"/>
                              <w:lang w:val="en-GB"/>
                            </w:rPr>
                            <w:t>25 Wellington Street</w:t>
                          </w:r>
                          <w:r w:rsidRPr="00561DD7">
                            <w:rPr>
                              <w:rFonts w:cs="Arial"/>
                              <w:sz w:val="16"/>
                              <w:szCs w:val="16"/>
                              <w:lang w:val="en-GB"/>
                            </w:rPr>
                            <w:br/>
                            <w:t>3rd Floor</w:t>
                          </w:r>
                          <w:r w:rsidRPr="00561DD7">
                            <w:rPr>
                              <w:rFonts w:cs="Arial"/>
                              <w:sz w:val="16"/>
                              <w:szCs w:val="16"/>
                              <w:lang w:val="en-GB"/>
                            </w:rPr>
                            <w:br/>
                            <w:t>London</w:t>
                          </w:r>
                          <w:r>
                            <w:rPr>
                              <w:rFonts w:cs="Arial"/>
                              <w:sz w:val="16"/>
                              <w:szCs w:val="16"/>
                              <w:lang w:val="en-GB"/>
                            </w:rPr>
                            <w:t xml:space="preserve"> </w:t>
                          </w:r>
                          <w:r w:rsidRPr="00561DD7">
                            <w:rPr>
                              <w:rFonts w:cs="Arial"/>
                              <w:sz w:val="16"/>
                              <w:szCs w:val="16"/>
                              <w:lang w:val="en-GB"/>
                            </w:rPr>
                            <w:t>WC2E 7DA</w:t>
                          </w: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59163B" id="Text Box 1" o:spid="_x0000_s1027" type="#_x0000_t202" style="position:absolute;margin-left:285pt;margin-top:-7.1pt;width:108pt;height:76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" filled="f" stroked="f">
              <v:textbox inset=",7.2pt,,7.2pt">
                <w:txbxContent>
                  <w:p w:rsidR="00A109E9" w:rsidRPr="006D3C1D" w:rsidRDefault="00561DD7" w:rsidP="006D3C1D">
                    <w:pPr>
                      <w:rPr>
                        <w:rFonts w:cs="Arial"/>
                        <w:sz w:val="16"/>
                        <w:szCs w:val="16"/>
                        <w:lang w:val="en-GB"/>
                      </w:rPr>
                    </w:pPr>
                    <w:r w:rsidRPr="00561DD7">
                      <w:rPr>
                        <w:rFonts w:cs="Arial"/>
                        <w:sz w:val="16"/>
                        <w:szCs w:val="16"/>
                        <w:lang w:val="en-GB"/>
                      </w:rPr>
                      <w:t>25 Wellington Street</w:t>
                    </w:r>
                    <w:r w:rsidRPr="00561DD7">
                      <w:rPr>
                        <w:rFonts w:cs="Arial"/>
                        <w:sz w:val="16"/>
                        <w:szCs w:val="16"/>
                        <w:lang w:val="en-GB"/>
                      </w:rPr>
                      <w:br/>
                      <w:t>3rd Floor</w:t>
                    </w:r>
                    <w:r w:rsidRPr="00561DD7">
                      <w:rPr>
                        <w:rFonts w:cs="Arial"/>
                        <w:sz w:val="16"/>
                        <w:szCs w:val="16"/>
                        <w:lang w:val="en-GB"/>
                      </w:rPr>
                      <w:br/>
                      <w:t>London</w:t>
                    </w:r>
                    <w:r>
                      <w:rPr>
                        <w:rFonts w:cs="Arial"/>
                        <w:sz w:val="16"/>
                        <w:szCs w:val="16"/>
                        <w:lang w:val="en-GB"/>
                      </w:rPr>
                      <w:t xml:space="preserve"> </w:t>
                    </w:r>
                    <w:r w:rsidRPr="00561DD7">
                      <w:rPr>
                        <w:rFonts w:cs="Arial"/>
                        <w:sz w:val="16"/>
                        <w:szCs w:val="16"/>
                        <w:lang w:val="en-GB"/>
                      </w:rPr>
                      <w:t>WC2E 7DA</w:t>
                    </w:r>
                  </w:p>
                </w:txbxContent>
              </v:textbox>
            </v:shape>
          </w:pict>
        </mc:Fallback>
      </mc:AlternateContent>
    </w:r>
    <w:r w:rsidR="00A109E9">
      <w:rPr>
        <w:noProof/>
      </w:rPr>
      <w:drawing>
        <wp:inline distT="0" distB="0" distL="0" distR="0" wp14:anchorId="6C8D1158" wp14:editId="7ADF5A2C">
          <wp:extent cx="1723176" cy="399917"/>
          <wp:effectExtent l="19050" t="0" r="0" b="0"/>
          <wp:docPr id="2" name="Picture 1" descr="GILLIAT-P5535C-B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ILLIAT-P5535C-BG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23176" cy="39991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B05CA"/>
    <w:multiLevelType w:val="hybridMultilevel"/>
    <w:tmpl w:val="A104AE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attachedTemplate r:id="rId1"/>
  <w:defaultTabStop w:val="720"/>
  <w:drawingGridHorizontalSpacing w:val="10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602"/>
    <w:rsid w:val="00036C02"/>
    <w:rsid w:val="000E7EB6"/>
    <w:rsid w:val="00126060"/>
    <w:rsid w:val="00180DAF"/>
    <w:rsid w:val="00195467"/>
    <w:rsid w:val="00196B17"/>
    <w:rsid w:val="001E6C41"/>
    <w:rsid w:val="002461E0"/>
    <w:rsid w:val="002A3BDB"/>
    <w:rsid w:val="00326602"/>
    <w:rsid w:val="0033027E"/>
    <w:rsid w:val="003372AC"/>
    <w:rsid w:val="00384254"/>
    <w:rsid w:val="003B71B8"/>
    <w:rsid w:val="00420387"/>
    <w:rsid w:val="00440F77"/>
    <w:rsid w:val="004416E2"/>
    <w:rsid w:val="0045048E"/>
    <w:rsid w:val="00465B42"/>
    <w:rsid w:val="004855A3"/>
    <w:rsid w:val="00506EE9"/>
    <w:rsid w:val="00543B5B"/>
    <w:rsid w:val="00553C24"/>
    <w:rsid w:val="00561DD7"/>
    <w:rsid w:val="005761B8"/>
    <w:rsid w:val="005A5268"/>
    <w:rsid w:val="005D38E0"/>
    <w:rsid w:val="005E7D9B"/>
    <w:rsid w:val="006060AE"/>
    <w:rsid w:val="00633D40"/>
    <w:rsid w:val="00643AB6"/>
    <w:rsid w:val="006463AD"/>
    <w:rsid w:val="006D3C1D"/>
    <w:rsid w:val="006E0B1D"/>
    <w:rsid w:val="00771541"/>
    <w:rsid w:val="007957F7"/>
    <w:rsid w:val="007C250E"/>
    <w:rsid w:val="007E17FE"/>
    <w:rsid w:val="00854BE2"/>
    <w:rsid w:val="008A2F14"/>
    <w:rsid w:val="009816B8"/>
    <w:rsid w:val="00993274"/>
    <w:rsid w:val="009D1B9E"/>
    <w:rsid w:val="009E0803"/>
    <w:rsid w:val="00A109E9"/>
    <w:rsid w:val="00A40841"/>
    <w:rsid w:val="00A43FF4"/>
    <w:rsid w:val="00AF683C"/>
    <w:rsid w:val="00B33073"/>
    <w:rsid w:val="00B33D79"/>
    <w:rsid w:val="00B3672B"/>
    <w:rsid w:val="00B71AC4"/>
    <w:rsid w:val="00B7512F"/>
    <w:rsid w:val="00BB2D63"/>
    <w:rsid w:val="00BC232A"/>
    <w:rsid w:val="00C507F1"/>
    <w:rsid w:val="00C82977"/>
    <w:rsid w:val="00CB12BB"/>
    <w:rsid w:val="00CC2712"/>
    <w:rsid w:val="00D063ED"/>
    <w:rsid w:val="00D32C29"/>
    <w:rsid w:val="00DA5FF0"/>
    <w:rsid w:val="00DA647D"/>
    <w:rsid w:val="00E026DF"/>
    <w:rsid w:val="00EA0E49"/>
    <w:rsid w:val="00EB3DB3"/>
    <w:rsid w:val="00F14440"/>
    <w:rsid w:val="00F36FE6"/>
    <w:rsid w:val="00F67601"/>
    <w:rsid w:val="00FD5D9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4DA0777E-7F4A-4C71-8FD9-BC8E0FACA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12BB"/>
    <w:pPr>
      <w:spacing w:after="160" w:line="360" w:lineRule="auto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26DF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44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4440"/>
  </w:style>
  <w:style w:type="paragraph" w:styleId="Footer">
    <w:name w:val="footer"/>
    <w:basedOn w:val="Normal"/>
    <w:link w:val="FooterChar"/>
    <w:uiPriority w:val="99"/>
    <w:unhideWhenUsed/>
    <w:rsid w:val="00F144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4440"/>
  </w:style>
  <w:style w:type="paragraph" w:customStyle="1" w:styleId="BasicParagraph">
    <w:name w:val="[Basic Paragraph]"/>
    <w:basedOn w:val="Normal"/>
    <w:uiPriority w:val="99"/>
    <w:rsid w:val="004855A3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-Roman" w:hAnsi="Times-Roman" w:cs="Times-Roman"/>
      <w:color w:val="000000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E026DF"/>
    <w:rPr>
      <w:rFonts w:ascii="Arial" w:eastAsiaTheme="majorEastAsia" w:hAnsi="Arial" w:cstheme="majorBidi"/>
      <w:b/>
      <w:bCs/>
      <w:color w:val="345A8A" w:themeColor="accent1" w:themeShade="B5"/>
      <w:sz w:val="32"/>
      <w:szCs w:val="32"/>
    </w:rPr>
  </w:style>
  <w:style w:type="paragraph" w:styleId="BodyText">
    <w:name w:val="Body Text"/>
    <w:basedOn w:val="Normal"/>
    <w:link w:val="BodyTextChar"/>
    <w:rsid w:val="00DA647D"/>
    <w:pPr>
      <w:spacing w:before="200" w:line="300" w:lineRule="auto"/>
    </w:pPr>
    <w:rPr>
      <w:rFonts w:ascii="Calibri" w:eastAsiaTheme="minorEastAsia" w:hAnsi="Calibri"/>
      <w:sz w:val="22"/>
      <w:szCs w:val="22"/>
    </w:rPr>
  </w:style>
  <w:style w:type="character" w:customStyle="1" w:styleId="BodyTextChar">
    <w:name w:val="Body Text Char"/>
    <w:basedOn w:val="DefaultParagraphFont"/>
    <w:link w:val="BodyText"/>
    <w:rsid w:val="00DA647D"/>
    <w:rPr>
      <w:rFonts w:ascii="Calibri" w:eastAsiaTheme="minorEastAsia" w:hAnsi="Calibri"/>
      <w:sz w:val="22"/>
      <w:szCs w:val="22"/>
    </w:rPr>
  </w:style>
  <w:style w:type="paragraph" w:customStyle="1" w:styleId="Address">
    <w:name w:val="Address"/>
    <w:basedOn w:val="Normal"/>
    <w:rsid w:val="0033027E"/>
    <w:pPr>
      <w:spacing w:line="300" w:lineRule="auto"/>
    </w:pPr>
    <w:rPr>
      <w:rFonts w:eastAsiaTheme="minorEastAsia"/>
      <w:sz w:val="18"/>
      <w:szCs w:val="22"/>
    </w:rPr>
  </w:style>
  <w:style w:type="paragraph" w:customStyle="1" w:styleId="DateandRecipient">
    <w:name w:val="Date and Recipient"/>
    <w:basedOn w:val="Normal"/>
    <w:rsid w:val="0033027E"/>
    <w:pPr>
      <w:spacing w:before="400" w:line="300" w:lineRule="auto"/>
    </w:pPr>
    <w:rPr>
      <w:rFonts w:eastAsiaTheme="minorEastAsia"/>
      <w:color w:val="404040" w:themeColor="text1" w:themeTint="BF"/>
      <w:sz w:val="22"/>
      <w:szCs w:val="22"/>
    </w:rPr>
  </w:style>
  <w:style w:type="paragraph" w:styleId="Signature">
    <w:name w:val="Signature"/>
    <w:basedOn w:val="Normal"/>
    <w:link w:val="SignatureChar"/>
    <w:rsid w:val="0033027E"/>
    <w:pPr>
      <w:spacing w:before="600" w:line="300" w:lineRule="auto"/>
    </w:pPr>
    <w:rPr>
      <w:rFonts w:eastAsiaTheme="minorEastAsia"/>
      <w:color w:val="404040" w:themeColor="text1" w:themeTint="BF"/>
      <w:sz w:val="22"/>
      <w:szCs w:val="22"/>
    </w:rPr>
  </w:style>
  <w:style w:type="character" w:customStyle="1" w:styleId="SignatureChar">
    <w:name w:val="Signature Char"/>
    <w:basedOn w:val="DefaultParagraphFont"/>
    <w:link w:val="Signature"/>
    <w:rsid w:val="0033027E"/>
    <w:rPr>
      <w:rFonts w:eastAsiaTheme="minorEastAsia"/>
      <w:color w:val="404040" w:themeColor="text1" w:themeTint="BF"/>
      <w:sz w:val="22"/>
      <w:szCs w:val="22"/>
    </w:rPr>
  </w:style>
  <w:style w:type="paragraph" w:styleId="BalloonText">
    <w:name w:val="Balloon Text"/>
    <w:basedOn w:val="Normal"/>
    <w:link w:val="BalloonTextChar"/>
    <w:rsid w:val="005D38E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D38E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6D3C1D"/>
    <w:rPr>
      <w:color w:val="0000FF" w:themeColor="hyperlink"/>
      <w:u w:val="single"/>
    </w:rPr>
  </w:style>
  <w:style w:type="paragraph" w:styleId="ListParagraph">
    <w:name w:val="List Paragraph"/>
    <w:basedOn w:val="Normal"/>
    <w:rsid w:val="00326602"/>
    <w:pPr>
      <w:ind w:left="720"/>
      <w:contextualSpacing/>
    </w:pPr>
  </w:style>
  <w:style w:type="character" w:styleId="FollowedHyperlink">
    <w:name w:val="FollowedHyperlink"/>
    <w:basedOn w:val="DefaultParagraphFont"/>
    <w:rsid w:val="00543B5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16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odigo-pl/generator-angular-feature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file01_Srv\OfficeDocs\Kurtosys%20Brand%202012\Office%20Docs\Kurtosys%202014%20Letterhead%20(A4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FEA6B5-F8DA-4D04-9D95-CEA1AC356E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Kurtosys 2014 Letterhead (A4).dotx</Template>
  <TotalTime>28</TotalTime>
  <Pages>1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Arbuthnot Latham</Company>
  <LinksUpToDate>false</LinksUpToDate>
  <CharactersWithSpaces>1224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Ramnathan Jeyaraman</dc:creator>
  <cp:keywords/>
  <cp:lastModifiedBy>Ramnathan Jeyaraman</cp:lastModifiedBy>
  <cp:revision>3</cp:revision>
  <cp:lastPrinted>2009-08-03T14:25:00Z</cp:lastPrinted>
  <dcterms:created xsi:type="dcterms:W3CDTF">2015-06-19T16:14:00Z</dcterms:created>
  <dcterms:modified xsi:type="dcterms:W3CDTF">2015-06-19T16:42:00Z</dcterms:modified>
</cp:coreProperties>
</file>